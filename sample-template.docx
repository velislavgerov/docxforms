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5034" w14:textId="77777777" w:rsidR="00D44C53" w:rsidRDefault="00755400" w:rsidP="00755400">
      <w:pPr>
        <w:pStyle w:val="Heading1"/>
        <w:rPr>
          <w:lang w:val="bg-BG"/>
        </w:rPr>
      </w:pPr>
      <w:r>
        <w:rPr>
          <w:lang w:val="bg-BG"/>
        </w:rPr>
        <w:t>Декларация</w:t>
      </w:r>
    </w:p>
    <w:p w14:paraId="1B08A2AD" w14:textId="77777777" w:rsidR="00755400" w:rsidRDefault="00755400" w:rsidP="00755400">
      <w:pPr>
        <w:rPr>
          <w:lang w:val="bg-BG"/>
        </w:rPr>
      </w:pPr>
    </w:p>
    <w:p w14:paraId="35557AC6" w14:textId="77777777" w:rsidR="00755400" w:rsidRPr="00755400" w:rsidRDefault="00755400" w:rsidP="00755400">
      <w:r>
        <w:rPr>
          <w:lang w:val="bg-BG"/>
        </w:rPr>
        <w:t xml:space="preserve">От </w:t>
      </w:r>
      <w:r>
        <w:t>{first_name} {last_name}</w:t>
      </w:r>
    </w:p>
    <w:sectPr w:rsidR="00755400" w:rsidRPr="007554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45"/>
    <w:rsid w:val="00755400"/>
    <w:rsid w:val="00BA2759"/>
    <w:rsid w:val="00CB1340"/>
    <w:rsid w:val="00DC7145"/>
    <w:rsid w:val="00E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5A63"/>
  <w15:chartTrackingRefBased/>
  <w15:docId w15:val="{03492153-A205-4F0E-85BC-461E72A7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is\Desktop\docxforms\nodejs\s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sample.dotx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Gerov</dc:creator>
  <cp:keywords/>
  <dc:description/>
  <cp:lastModifiedBy>Velislav Gerov</cp:lastModifiedBy>
  <cp:revision>1</cp:revision>
  <dcterms:created xsi:type="dcterms:W3CDTF">2021-06-23T11:57:00Z</dcterms:created>
  <dcterms:modified xsi:type="dcterms:W3CDTF">2021-06-23T11:59:00Z</dcterms:modified>
</cp:coreProperties>
</file>